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93" w:rsidRPr="004F22D2" w:rsidRDefault="00FA4193" w:rsidP="005943DC">
      <w:pPr>
        <w:jc w:val="center"/>
        <w:rPr>
          <w:u w:val="single"/>
        </w:rPr>
      </w:pPr>
      <w:r w:rsidRPr="004F22D2">
        <w:rPr>
          <w:u w:val="single"/>
          <w:rtl/>
        </w:rPr>
        <w:t xml:space="preserve">פרויקט </w:t>
      </w:r>
      <w:r>
        <w:rPr>
          <w:u w:val="single"/>
        </w:rPr>
        <w:t xml:space="preserve">Internal </w:t>
      </w:r>
      <w:r w:rsidRPr="005943DC">
        <w:rPr>
          <w:u w:val="single"/>
        </w:rPr>
        <w:t>Logic</w:t>
      </w:r>
      <w:r>
        <w:rPr>
          <w:u w:val="single"/>
        </w:rPr>
        <w:t xml:space="preserve"> </w:t>
      </w:r>
      <w:r w:rsidRPr="005943DC">
        <w:rPr>
          <w:u w:val="single"/>
        </w:rPr>
        <w:t>Analyzer</w:t>
      </w:r>
      <w:r>
        <w:rPr>
          <w:u w:val="single"/>
        </w:rPr>
        <w:t xml:space="preserve"> Core </w:t>
      </w:r>
      <w:r w:rsidRPr="004F22D2">
        <w:rPr>
          <w:u w:val="single"/>
          <w:rtl/>
        </w:rPr>
        <w:t xml:space="preserve">– הערות על מצגת האפיון – </w:t>
      </w:r>
      <w:r>
        <w:rPr>
          <w:u w:val="single"/>
        </w:rPr>
        <w:t>10.04.2012</w:t>
      </w:r>
    </w:p>
    <w:p w:rsidR="00FA4193" w:rsidRPr="004F22D2" w:rsidRDefault="00FA4193" w:rsidP="001E4BE7">
      <w:pPr>
        <w:ind w:left="1080"/>
        <w:rPr>
          <w:rtl/>
        </w:rPr>
      </w:pPr>
    </w:p>
    <w:p w:rsidR="00FA4193" w:rsidRPr="004F22D2" w:rsidRDefault="00FA4193" w:rsidP="00F25B00">
      <w:pPr>
        <w:pStyle w:val="ListParagraph"/>
        <w:numPr>
          <w:ilvl w:val="1"/>
          <w:numId w:val="7"/>
        </w:numPr>
      </w:pPr>
      <w:r>
        <w:rPr>
          <w:rtl/>
        </w:rPr>
        <w:t>יש מקום לשיפור די גדול במצגת האפיון</w:t>
      </w:r>
      <w:r w:rsidRPr="004F22D2">
        <w:rPr>
          <w:rtl/>
        </w:rPr>
        <w:t>. הערותיי הן:</w:t>
      </w:r>
    </w:p>
    <w:p w:rsidR="00FA4193" w:rsidRDefault="00FA4193" w:rsidP="00562FB3">
      <w:pPr>
        <w:pStyle w:val="ListParagraph"/>
        <w:numPr>
          <w:ilvl w:val="2"/>
          <w:numId w:val="7"/>
        </w:numPr>
      </w:pPr>
      <w:r>
        <w:rPr>
          <w:rtl/>
        </w:rPr>
        <w:t>נא להוסיף רקע לשקפים (במקום רקע נקי לבן).</w:t>
      </w:r>
    </w:p>
    <w:p w:rsidR="00FA4193" w:rsidRPr="004F22D2" w:rsidRDefault="00FA4193" w:rsidP="00562FB3">
      <w:pPr>
        <w:pStyle w:val="ListParagraph"/>
        <w:numPr>
          <w:ilvl w:val="2"/>
          <w:numId w:val="7"/>
        </w:numPr>
      </w:pPr>
      <w:r w:rsidRPr="004F22D2">
        <w:rPr>
          <w:rtl/>
        </w:rPr>
        <w:t xml:space="preserve">שקף מס' 1: </w:t>
      </w:r>
    </w:p>
    <w:p w:rsidR="00FA4193" w:rsidRPr="00860423" w:rsidRDefault="00FA4193" w:rsidP="00CF2AAB">
      <w:pPr>
        <w:pStyle w:val="ListParagraph"/>
        <w:numPr>
          <w:ilvl w:val="3"/>
          <w:numId w:val="7"/>
        </w:numPr>
        <w:rPr>
          <w:strike/>
        </w:rPr>
      </w:pPr>
      <w:r w:rsidRPr="00860423">
        <w:rPr>
          <w:strike/>
          <w:rtl/>
        </w:rPr>
        <w:t>יש לציין שמדובר במצגת אפיון.</w:t>
      </w:r>
    </w:p>
    <w:p w:rsidR="00FA4193" w:rsidRPr="00860423" w:rsidRDefault="00FA4193" w:rsidP="00CF2AAB">
      <w:pPr>
        <w:pStyle w:val="ListParagraph"/>
        <w:numPr>
          <w:ilvl w:val="3"/>
          <w:numId w:val="7"/>
        </w:numPr>
        <w:rPr>
          <w:strike/>
        </w:rPr>
      </w:pPr>
      <w:r w:rsidRPr="00860423">
        <w:rPr>
          <w:strike/>
          <w:rtl/>
        </w:rPr>
        <w:t>יש לציין שמדובר בפרויקט דו-סמסטריאלי.</w:t>
      </w:r>
    </w:p>
    <w:p w:rsidR="00FA4193" w:rsidRPr="00860423" w:rsidRDefault="00FA4193" w:rsidP="00CF2AAB">
      <w:pPr>
        <w:pStyle w:val="ListParagraph"/>
        <w:numPr>
          <w:ilvl w:val="3"/>
          <w:numId w:val="7"/>
        </w:numPr>
        <w:rPr>
          <w:strike/>
        </w:rPr>
      </w:pPr>
      <w:r w:rsidRPr="00860423">
        <w:rPr>
          <w:strike/>
          <w:rtl/>
        </w:rPr>
        <w:t>יש לציין סמסטר תחילת הפרויקט (אביב 2012).</w:t>
      </w:r>
    </w:p>
    <w:p w:rsidR="00FA4193" w:rsidRPr="00860423" w:rsidRDefault="00FA4193" w:rsidP="00E149C9">
      <w:pPr>
        <w:pStyle w:val="ListParagraph"/>
        <w:numPr>
          <w:ilvl w:val="3"/>
          <w:numId w:val="7"/>
        </w:numPr>
        <w:rPr>
          <w:strike/>
        </w:rPr>
      </w:pPr>
      <w:r w:rsidRPr="00860423">
        <w:rPr>
          <w:strike/>
          <w:rtl/>
        </w:rPr>
        <w:t>יש להוסיף סמל של הטכניון והמעבדה למערכות ספרתיות. שלחתי לכם דוגמאות של מצגות אפיון.</w:t>
      </w:r>
    </w:p>
    <w:p w:rsidR="00FA4193" w:rsidRPr="00860423" w:rsidRDefault="00FA4193" w:rsidP="00E149C9">
      <w:pPr>
        <w:pStyle w:val="ListParagraph"/>
        <w:numPr>
          <w:ilvl w:val="3"/>
          <w:numId w:val="7"/>
        </w:numPr>
        <w:rPr>
          <w:strike/>
        </w:rPr>
      </w:pPr>
      <w:r w:rsidRPr="00860423">
        <w:rPr>
          <w:strike/>
          <w:rtl/>
        </w:rPr>
        <w:t xml:space="preserve">פעם ראשונה שקוראים לי </w:t>
      </w:r>
      <w:r w:rsidRPr="00860423">
        <w:rPr>
          <w:strike/>
        </w:rPr>
        <w:t>Mentor</w:t>
      </w:r>
      <w:r w:rsidRPr="00860423">
        <w:rPr>
          <w:strike/>
          <w:rtl/>
        </w:rPr>
        <w:t xml:space="preserve"> (ולא </w:t>
      </w:r>
      <w:r w:rsidRPr="00860423">
        <w:rPr>
          <w:strike/>
        </w:rPr>
        <w:t>Supervisor</w:t>
      </w:r>
      <w:r w:rsidRPr="00860423">
        <w:rPr>
          <w:strike/>
          <w:rtl/>
        </w:rPr>
        <w:t>). אהבתי. אאמץ זאת.</w:t>
      </w:r>
    </w:p>
    <w:p w:rsidR="00FA4193" w:rsidRPr="004F22D2" w:rsidRDefault="00FA4193" w:rsidP="00562FB3">
      <w:pPr>
        <w:pStyle w:val="ListParagraph"/>
        <w:numPr>
          <w:ilvl w:val="2"/>
          <w:numId w:val="7"/>
        </w:numPr>
      </w:pPr>
      <w:r w:rsidRPr="004F22D2">
        <w:rPr>
          <w:rtl/>
        </w:rPr>
        <w:t xml:space="preserve">יש להוסיף אחרי שקף 1, שקף של ה- </w:t>
      </w:r>
      <w:r w:rsidRPr="004F22D2">
        <w:t>AGENDA</w:t>
      </w:r>
      <w:r w:rsidRPr="004F22D2">
        <w:rPr>
          <w:rtl/>
        </w:rPr>
        <w:t xml:space="preserve"> של המצגת (ב- </w:t>
      </w:r>
      <w:r w:rsidRPr="004F22D2">
        <w:t>BULLETS</w:t>
      </w:r>
      <w:r w:rsidRPr="004F22D2">
        <w:rPr>
          <w:rtl/>
        </w:rPr>
        <w:t xml:space="preserve"> אילו נושאים תציגו – צורך, דרישות, ארכיטקטורה....).</w:t>
      </w:r>
    </w:p>
    <w:p w:rsidR="00FA4193" w:rsidRPr="004F22D2" w:rsidRDefault="00FA4193" w:rsidP="00562FB3">
      <w:pPr>
        <w:pStyle w:val="ListParagraph"/>
        <w:numPr>
          <w:ilvl w:val="2"/>
          <w:numId w:val="7"/>
        </w:numPr>
      </w:pPr>
      <w:r w:rsidRPr="004F22D2">
        <w:rPr>
          <w:rtl/>
        </w:rPr>
        <w:t>שקף מס' 2:</w:t>
      </w:r>
    </w:p>
    <w:p w:rsidR="00FA4193" w:rsidRDefault="00FA4193" w:rsidP="000240C6">
      <w:pPr>
        <w:pStyle w:val="ListParagraph"/>
        <w:numPr>
          <w:ilvl w:val="3"/>
          <w:numId w:val="7"/>
        </w:numPr>
      </w:pPr>
      <w:r>
        <w:rPr>
          <w:rtl/>
        </w:rPr>
        <w:t xml:space="preserve">המבוא צריך לספר את הסיפור שרשום במבוא של הצעת הפרויקט, אבל במעט מלל בשקפים עצמם ויותר תמונות. כלומר, כל הכתוב כן יאמר, אך בשקף יהיה מעט מלל, ב- </w:t>
      </w:r>
      <w:r>
        <w:t>BULLET</w:t>
      </w:r>
      <w:r>
        <w:rPr>
          <w:rtl/>
        </w:rPr>
        <w:t>-ים, עם תמונות.</w:t>
      </w:r>
    </w:p>
    <w:p w:rsidR="00FA4193" w:rsidRDefault="00FA4193" w:rsidP="000240C6">
      <w:pPr>
        <w:pStyle w:val="ListParagraph"/>
        <w:numPr>
          <w:ilvl w:val="3"/>
          <w:numId w:val="7"/>
        </w:numPr>
        <w:jc w:val="both"/>
      </w:pPr>
      <w:r>
        <w:rPr>
          <w:rtl/>
        </w:rPr>
        <w:t xml:space="preserve">מה שכתוב במבוא של הצעת הפרויקט הוא: </w:t>
      </w:r>
    </w:p>
    <w:p w:rsidR="00FA4193" w:rsidRDefault="00FA4193" w:rsidP="000240C6">
      <w:pPr>
        <w:pStyle w:val="ListParagraph"/>
        <w:ind w:left="2880"/>
        <w:jc w:val="both"/>
      </w:pPr>
      <w:r w:rsidRPr="000240C6">
        <w:rPr>
          <w:rtl/>
        </w:rPr>
        <w:t xml:space="preserve">יצרניות ה- </w:t>
      </w:r>
      <w:r w:rsidRPr="000240C6">
        <w:t>FPGA</w:t>
      </w:r>
      <w:r w:rsidRPr="000240C6">
        <w:rPr>
          <w:rtl/>
        </w:rPr>
        <w:t xml:space="preserve">-ים מספקות כלי למטרת </w:t>
      </w:r>
      <w:r w:rsidRPr="000240C6">
        <w:t>DEBUG</w:t>
      </w:r>
      <w:r w:rsidRPr="000240C6">
        <w:rPr>
          <w:rtl/>
        </w:rPr>
        <w:t xml:space="preserve"> במעבדה, הקרוי </w:t>
      </w:r>
      <w:r w:rsidRPr="000240C6">
        <w:t>Logic Analyzer</w:t>
      </w:r>
      <w:r w:rsidRPr="000240C6">
        <w:rPr>
          <w:rtl/>
        </w:rPr>
        <w:t xml:space="preserve">, המאפשר הקלטה של מידע פנימי ב- </w:t>
      </w:r>
      <w:r w:rsidRPr="000240C6">
        <w:t>FPGA</w:t>
      </w:r>
      <w:r w:rsidRPr="000240C6">
        <w:rPr>
          <w:rtl/>
        </w:rPr>
        <w:t xml:space="preserve"> והצגתו למשתמש. הכלי בנוי מחבילת חומרה, וחבילת תוכנה.</w:t>
      </w:r>
      <w:r>
        <w:rPr>
          <w:rtl/>
        </w:rPr>
        <w:t xml:space="preserve"> </w:t>
      </w:r>
    </w:p>
    <w:p w:rsidR="00FA4193" w:rsidRDefault="00FA4193" w:rsidP="000240C6">
      <w:pPr>
        <w:pStyle w:val="ListParagraph"/>
        <w:ind w:left="2880"/>
        <w:jc w:val="both"/>
        <w:rPr>
          <w:rtl/>
        </w:rPr>
      </w:pPr>
      <w:r w:rsidRPr="000240C6">
        <w:rPr>
          <w:rtl/>
        </w:rPr>
        <w:t xml:space="preserve">החלק החומרתי נכנס לקוד של ה- </w:t>
      </w:r>
      <w:r w:rsidRPr="000240C6">
        <w:t>FPGA</w:t>
      </w:r>
      <w:r w:rsidRPr="000240C6">
        <w:rPr>
          <w:rtl/>
        </w:rPr>
        <w:t xml:space="preserve"> וכולל זיכרונות לאחסון המידע המוקלט, לוגיקה לשינוי קונפיגורציה (לדוגמא: סוג ה- </w:t>
      </w:r>
      <w:r w:rsidRPr="000240C6">
        <w:t>Trigger</w:t>
      </w:r>
      <w:r w:rsidRPr="000240C6">
        <w:rPr>
          <w:rtl/>
        </w:rPr>
        <w:t xml:space="preserve">, לדוגמא: פעיל בשינוי מ- '0' ל- '1'), לוגיקה לזיהוי נעילה של ה- </w:t>
      </w:r>
      <w:r w:rsidRPr="000240C6">
        <w:t>Trigger</w:t>
      </w:r>
      <w:r w:rsidRPr="000240C6">
        <w:rPr>
          <w:rtl/>
        </w:rPr>
        <w:t xml:space="preserve"> הרצוי ולוגיקה לשליחת המידע המוקלט לתוכנה.</w:t>
      </w:r>
      <w:r>
        <w:rPr>
          <w:rtl/>
        </w:rPr>
        <w:t xml:space="preserve"> </w:t>
      </w:r>
    </w:p>
    <w:p w:rsidR="00FA4193" w:rsidRPr="000240C6" w:rsidRDefault="00FA4193" w:rsidP="000240C6">
      <w:pPr>
        <w:pStyle w:val="ListParagraph"/>
        <w:ind w:left="2880"/>
        <w:jc w:val="both"/>
        <w:rPr>
          <w:rtl/>
        </w:rPr>
      </w:pPr>
      <w:r w:rsidRPr="000240C6">
        <w:rPr>
          <w:rtl/>
        </w:rPr>
        <w:t xml:space="preserve">החלק התוכנתי כולל </w:t>
      </w:r>
      <w:r w:rsidRPr="000240C6">
        <w:t>GUI</w:t>
      </w:r>
      <w:r w:rsidRPr="000240C6">
        <w:rPr>
          <w:rtl/>
        </w:rPr>
        <w:t xml:space="preserve">, המאפשר לבחור את סוג ה- </w:t>
      </w:r>
      <w:r w:rsidRPr="000240C6">
        <w:t>Trigger</w:t>
      </w:r>
      <w:r w:rsidRPr="000240C6">
        <w:rPr>
          <w:rtl/>
        </w:rPr>
        <w:t xml:space="preserve"> להקלטה, מיקום ה- </w:t>
      </w:r>
      <w:r w:rsidRPr="000240C6">
        <w:t>Trigger</w:t>
      </w:r>
      <w:r w:rsidRPr="000240C6">
        <w:rPr>
          <w:rtl/>
        </w:rPr>
        <w:t xml:space="preserve"> ביחס למידע המוקלט, הצגה נוחה של שמות הסיגנלים המוקלטים והצגה של תוצאות ההקלטה, המגיעות מהחומרה, למשתמש.</w:t>
      </w:r>
    </w:p>
    <w:p w:rsidR="00FA4193" w:rsidRDefault="00FA4193" w:rsidP="000240C6">
      <w:pPr>
        <w:pStyle w:val="ListParagraph"/>
        <w:ind w:left="2880"/>
      </w:pPr>
      <w:r>
        <w:rPr>
          <w:rtl/>
        </w:rPr>
        <w:t xml:space="preserve">הכלי של יצרנית ה- </w:t>
      </w:r>
      <w:r>
        <w:t>FPGA</w:t>
      </w:r>
      <w:r>
        <w:rPr>
          <w:rtl/>
        </w:rPr>
        <w:t xml:space="preserve">-ים, </w:t>
      </w:r>
      <w:r>
        <w:t>ALTERA</w:t>
      </w:r>
      <w:r>
        <w:rPr>
          <w:rtl/>
        </w:rPr>
        <w:t xml:space="preserve">, נקרא </w:t>
      </w:r>
      <w:r>
        <w:t>SignalTap</w:t>
      </w:r>
      <w:r>
        <w:rPr>
          <w:rtl/>
        </w:rPr>
        <w:t xml:space="preserve">. הכלי של יצרנית ה- </w:t>
      </w:r>
      <w:r>
        <w:t>FPGA</w:t>
      </w:r>
      <w:r>
        <w:rPr>
          <w:rtl/>
        </w:rPr>
        <w:t xml:space="preserve">-ים, </w:t>
      </w:r>
      <w:r>
        <w:t>XILINX</w:t>
      </w:r>
      <w:r>
        <w:rPr>
          <w:rtl/>
        </w:rPr>
        <w:t xml:space="preserve">, נקרא </w:t>
      </w:r>
      <w:r>
        <w:t>ChipScope</w:t>
      </w:r>
      <w:r>
        <w:rPr>
          <w:rtl/>
        </w:rPr>
        <w:t>.</w:t>
      </w:r>
    </w:p>
    <w:p w:rsidR="00FA4193" w:rsidRPr="004F22D2" w:rsidRDefault="00FA4193" w:rsidP="008C50A1">
      <w:pPr>
        <w:pStyle w:val="ListParagraph"/>
        <w:numPr>
          <w:ilvl w:val="3"/>
          <w:numId w:val="7"/>
        </w:numPr>
      </w:pPr>
      <w:r>
        <w:rPr>
          <w:rtl/>
        </w:rPr>
        <w:t xml:space="preserve">אתם צריכים להוריד / לצייר תמונות / שרטוטים של </w:t>
      </w:r>
      <w:r>
        <w:t>Logic analyzer</w:t>
      </w:r>
      <w:r>
        <w:rPr>
          <w:rtl/>
        </w:rPr>
        <w:t xml:space="preserve"> של </w:t>
      </w:r>
      <w:r>
        <w:t>XILINX</w:t>
      </w:r>
      <w:r>
        <w:rPr>
          <w:rtl/>
        </w:rPr>
        <w:t xml:space="preserve"> ו- </w:t>
      </w:r>
      <w:r>
        <w:t>ALTERA</w:t>
      </w:r>
      <w:r>
        <w:rPr>
          <w:rtl/>
        </w:rPr>
        <w:t xml:space="preserve">. שתהיה תמונה של סיגנלים שמשתנים, </w:t>
      </w:r>
      <w:r>
        <w:t>trigger</w:t>
      </w:r>
      <w:r>
        <w:rPr>
          <w:rtl/>
        </w:rPr>
        <w:t xml:space="preserve"> כלשהו, תמונה של ה- </w:t>
      </w:r>
      <w:r>
        <w:t>GUI</w:t>
      </w:r>
      <w:r>
        <w:rPr>
          <w:rtl/>
        </w:rPr>
        <w:t xml:space="preserve"> שלהם וכו'. כלומר, על כל מלל לחשוב איך אתם יכולים ב- </w:t>
      </w:r>
      <w:r>
        <w:t>BULLET</w:t>
      </w:r>
      <w:r>
        <w:rPr>
          <w:rtl/>
        </w:rPr>
        <w:t xml:space="preserve"> קצר לספר עליו, ובעיקר תמונה שתמחיש אותו (הערה זו על מעט מלל ויותר תמונות רלוונטית לכל המצגת שלכם). כל תמונה שבאה לאחר </w:t>
      </w:r>
      <w:r>
        <w:t>BULLET</w:t>
      </w:r>
      <w:r>
        <w:rPr>
          <w:rtl/>
        </w:rPr>
        <w:t xml:space="preserve"> של מלל </w:t>
      </w:r>
      <w:r w:rsidRPr="004F22D2">
        <w:rPr>
          <w:rtl/>
        </w:rPr>
        <w:t xml:space="preserve">תופיע לאחר לחיצה על עכבר </w:t>
      </w:r>
      <w:r>
        <w:rPr>
          <w:rtl/>
        </w:rPr>
        <w:t xml:space="preserve">(מתוזמנת) </w:t>
      </w:r>
      <w:r w:rsidRPr="004F22D2">
        <w:rPr>
          <w:rtl/>
        </w:rPr>
        <w:t>ולא מלכתחילה בשקף. כל פעם שתופיע תמונה יתלווה הסבר על השימוש האפשרי</w:t>
      </w:r>
      <w:r>
        <w:rPr>
          <w:rtl/>
        </w:rPr>
        <w:t xml:space="preserve"> (לפני או אחרי)</w:t>
      </w:r>
      <w:r w:rsidRPr="004F22D2">
        <w:rPr>
          <w:rtl/>
        </w:rPr>
        <w:t>.</w:t>
      </w:r>
      <w:r>
        <w:rPr>
          <w:rtl/>
        </w:rPr>
        <w:t xml:space="preserve"> לאחר-מכן, התמונה יכולה להעלם (באותו השקף). שלחתי לכם לא מעו דוגמאות כאלו.</w:t>
      </w:r>
    </w:p>
    <w:p w:rsidR="00FA4193" w:rsidRPr="004F22D2" w:rsidRDefault="00FA4193" w:rsidP="00562FB3">
      <w:pPr>
        <w:pStyle w:val="ListParagraph"/>
        <w:numPr>
          <w:ilvl w:val="2"/>
          <w:numId w:val="7"/>
        </w:numPr>
      </w:pPr>
      <w:r w:rsidRPr="004F22D2">
        <w:rPr>
          <w:rtl/>
        </w:rPr>
        <w:t>שקף מס' 3:</w:t>
      </w:r>
    </w:p>
    <w:p w:rsidR="00FA4193" w:rsidRPr="000861B1" w:rsidRDefault="00FA4193" w:rsidP="00C770FB">
      <w:pPr>
        <w:pStyle w:val="ListParagraph"/>
        <w:numPr>
          <w:ilvl w:val="3"/>
          <w:numId w:val="7"/>
        </w:numPr>
        <w:rPr>
          <w:strike/>
        </w:rPr>
      </w:pPr>
      <w:r w:rsidRPr="000861B1">
        <w:rPr>
          <w:strike/>
          <w:rtl/>
        </w:rPr>
        <w:t xml:space="preserve">ארבע המילים הראשונות ב- </w:t>
      </w:r>
      <w:r w:rsidRPr="000861B1">
        <w:rPr>
          <w:strike/>
        </w:rPr>
        <w:t>BULLET</w:t>
      </w:r>
      <w:r w:rsidRPr="000861B1">
        <w:rPr>
          <w:strike/>
          <w:rtl/>
        </w:rPr>
        <w:t xml:space="preserve"> הראשון מיותרות (לצמצם מלל היכן שניתן). גם שלוש המילים הראשונות ב- </w:t>
      </w:r>
      <w:r w:rsidRPr="000861B1">
        <w:rPr>
          <w:strike/>
        </w:rPr>
        <w:t>BULLET</w:t>
      </w:r>
      <w:r w:rsidRPr="000861B1">
        <w:rPr>
          <w:strike/>
          <w:rtl/>
        </w:rPr>
        <w:t xml:space="preserve"> האחרון.</w:t>
      </w:r>
    </w:p>
    <w:p w:rsidR="00FA4193" w:rsidRDefault="00FA4193" w:rsidP="00C770FB">
      <w:pPr>
        <w:pStyle w:val="ListParagraph"/>
        <w:numPr>
          <w:ilvl w:val="3"/>
          <w:numId w:val="7"/>
        </w:numPr>
      </w:pPr>
      <w:r>
        <w:rPr>
          <w:rtl/>
        </w:rPr>
        <w:t>מה לגבי קונפיגורציות? החומרה יכולה להיות מקונפגת, והתוכנה יכולה לשלוח בקשות ע"פ המשתמש.</w:t>
      </w:r>
      <w:r>
        <w:rPr>
          <w:color w:val="FF0000"/>
          <w:rtl/>
        </w:rPr>
        <w:t xml:space="preserve"> תיקנו. האם זה מה שהתכוונת? </w:t>
      </w:r>
    </w:p>
    <w:p w:rsidR="00FA4193" w:rsidRPr="00DB25CB" w:rsidRDefault="00FA4193" w:rsidP="00C770FB">
      <w:pPr>
        <w:pStyle w:val="ListParagraph"/>
        <w:numPr>
          <w:ilvl w:val="3"/>
          <w:numId w:val="7"/>
        </w:numPr>
        <w:rPr>
          <w:strike/>
        </w:rPr>
      </w:pPr>
      <w:r w:rsidRPr="00DB25CB">
        <w:rPr>
          <w:strike/>
          <w:rtl/>
        </w:rPr>
        <w:t xml:space="preserve">אתם חייבים לצמצם את המלל. סתם לדוגמא, ב- </w:t>
      </w:r>
      <w:r w:rsidRPr="00DB25CB">
        <w:rPr>
          <w:strike/>
        </w:rPr>
        <w:t>BULLET</w:t>
      </w:r>
      <w:r w:rsidRPr="00DB25CB">
        <w:rPr>
          <w:strike/>
          <w:rtl/>
        </w:rPr>
        <w:t xml:space="preserve"> השני הייתי מפריד אותו ל- 3 תת </w:t>
      </w:r>
      <w:r w:rsidRPr="00DB25CB">
        <w:rPr>
          <w:strike/>
        </w:rPr>
        <w:t>BULLET</w:t>
      </w:r>
      <w:r w:rsidRPr="00DB25CB">
        <w:rPr>
          <w:strike/>
          <w:rtl/>
        </w:rPr>
        <w:t>-ים קטנים, ומלווה את העסק עם תמונות:</w:t>
      </w:r>
    </w:p>
    <w:p w:rsidR="00FA4193" w:rsidRPr="00DB25CB" w:rsidRDefault="00FA4193" w:rsidP="00C770FB">
      <w:pPr>
        <w:ind w:left="2520"/>
        <w:rPr>
          <w:strike/>
        </w:rPr>
      </w:pPr>
      <w:r w:rsidRPr="00DB25CB">
        <w:rPr>
          <w:strike/>
        </w:rPr>
        <w:t>Hardware: (1) VHDL (2) Record the chosen signals (3) Send it back to the user.</w:t>
      </w:r>
    </w:p>
    <w:p w:rsidR="00FA4193" w:rsidRPr="00DB25CB" w:rsidRDefault="00FA4193" w:rsidP="00C770FB">
      <w:pPr>
        <w:pStyle w:val="ListParagraph"/>
        <w:numPr>
          <w:ilvl w:val="3"/>
          <w:numId w:val="7"/>
        </w:numPr>
        <w:rPr>
          <w:strike/>
        </w:rPr>
      </w:pPr>
      <w:r w:rsidRPr="00DB25CB">
        <w:rPr>
          <w:strike/>
          <w:rtl/>
        </w:rPr>
        <w:t xml:space="preserve">עדיף שכ"א מה- </w:t>
      </w:r>
      <w:r w:rsidRPr="00DB25CB">
        <w:rPr>
          <w:strike/>
        </w:rPr>
        <w:t>BULLET</w:t>
      </w:r>
      <w:r w:rsidRPr="00DB25CB">
        <w:rPr>
          <w:strike/>
          <w:rtl/>
        </w:rPr>
        <w:t xml:space="preserve">-ים יופיע לאחר לחיצה על העכבר ולא מלכתחילה בשקף. בנוסף, הנפשה המסבירה מה זה כל </w:t>
      </w:r>
      <w:r w:rsidRPr="00DB25CB">
        <w:rPr>
          <w:strike/>
        </w:rPr>
        <w:t>BULLET</w:t>
      </w:r>
      <w:r w:rsidRPr="00DB25CB">
        <w:rPr>
          <w:strike/>
          <w:rtl/>
        </w:rPr>
        <w:t>.</w:t>
      </w:r>
    </w:p>
    <w:p w:rsidR="00FA4193" w:rsidRPr="000861B1" w:rsidRDefault="00FA4193" w:rsidP="00C770FB">
      <w:pPr>
        <w:pStyle w:val="ListParagraph"/>
        <w:numPr>
          <w:ilvl w:val="3"/>
          <w:numId w:val="7"/>
        </w:numPr>
        <w:rPr>
          <w:strike/>
        </w:rPr>
      </w:pPr>
      <w:r w:rsidRPr="000861B1">
        <w:rPr>
          <w:strike/>
          <w:rtl/>
        </w:rPr>
        <w:t xml:space="preserve">בשני ה- </w:t>
      </w:r>
      <w:r w:rsidRPr="000861B1">
        <w:rPr>
          <w:strike/>
        </w:rPr>
        <w:t>BULLET</w:t>
      </w:r>
      <w:r w:rsidRPr="000861B1">
        <w:rPr>
          <w:strike/>
          <w:rtl/>
        </w:rPr>
        <w:t>-ים הראשונים יש נקודה בסוף משפט, ואילו בשניים האחרונים לא.</w:t>
      </w:r>
    </w:p>
    <w:p w:rsidR="00FA4193" w:rsidRPr="004F22D2" w:rsidRDefault="00FA4193" w:rsidP="00274B04">
      <w:pPr>
        <w:pStyle w:val="ListParagraph"/>
        <w:numPr>
          <w:ilvl w:val="2"/>
          <w:numId w:val="7"/>
        </w:numPr>
      </w:pPr>
      <w:r w:rsidRPr="004F22D2">
        <w:rPr>
          <w:rtl/>
        </w:rPr>
        <w:t xml:space="preserve">שקף מס' </w:t>
      </w:r>
      <w:r w:rsidRPr="004F22D2">
        <w:t>4</w:t>
      </w:r>
      <w:r w:rsidRPr="004F22D2">
        <w:rPr>
          <w:rtl/>
        </w:rPr>
        <w:t>:</w:t>
      </w:r>
    </w:p>
    <w:p w:rsidR="00FA4193" w:rsidRPr="004F22D2" w:rsidRDefault="00FA4193" w:rsidP="002D0548">
      <w:pPr>
        <w:pStyle w:val="ListParagraph"/>
        <w:numPr>
          <w:ilvl w:val="3"/>
          <w:numId w:val="7"/>
        </w:numPr>
      </w:pPr>
      <w:r>
        <w:rPr>
          <w:rtl/>
        </w:rPr>
        <w:t xml:space="preserve">אותן הערות חוזרות: צמצום מלל, כל </w:t>
      </w:r>
      <w:r>
        <w:t>BULLET</w:t>
      </w:r>
      <w:r>
        <w:rPr>
          <w:rtl/>
        </w:rPr>
        <w:t xml:space="preserve"> עם הנפשה, לחלק לתת </w:t>
      </w:r>
      <w:r>
        <w:t>BULLET</w:t>
      </w:r>
      <w:r>
        <w:rPr>
          <w:rtl/>
        </w:rPr>
        <w:t xml:space="preserve">-ים את ה- </w:t>
      </w:r>
      <w:r>
        <w:t>BULLET</w:t>
      </w:r>
      <w:r>
        <w:rPr>
          <w:rtl/>
        </w:rPr>
        <w:t xml:space="preserve"> הראשון, כל </w:t>
      </w:r>
      <w:r>
        <w:t>BULLET</w:t>
      </w:r>
      <w:r>
        <w:rPr>
          <w:rtl/>
        </w:rPr>
        <w:t xml:space="preserve"> יופיע רק לאחר שהסבר הקודם יסתיים (לחיצה על כפתור/עכבר).</w:t>
      </w:r>
      <w:r w:rsidRPr="004F22D2">
        <w:rPr>
          <w:rtl/>
        </w:rPr>
        <w:t xml:space="preserve"> </w:t>
      </w:r>
    </w:p>
    <w:p w:rsidR="00FA4193" w:rsidRPr="000861B1" w:rsidRDefault="00FA4193" w:rsidP="00DF4CFC">
      <w:pPr>
        <w:pStyle w:val="ListParagraph"/>
        <w:numPr>
          <w:ilvl w:val="3"/>
          <w:numId w:val="7"/>
        </w:numPr>
        <w:rPr>
          <w:strike/>
        </w:rPr>
      </w:pPr>
      <w:r w:rsidRPr="000861B1">
        <w:rPr>
          <w:strike/>
          <w:rtl/>
        </w:rPr>
        <w:t xml:space="preserve">טעות כתיב: </w:t>
      </w:r>
      <w:r w:rsidRPr="000861B1">
        <w:rPr>
          <w:strike/>
        </w:rPr>
        <w:t>loas</w:t>
      </w:r>
      <w:r w:rsidRPr="000861B1">
        <w:rPr>
          <w:strike/>
          <w:rtl/>
        </w:rPr>
        <w:t xml:space="preserve"> במקום </w:t>
      </w:r>
      <w:r w:rsidRPr="000861B1">
        <w:rPr>
          <w:strike/>
        </w:rPr>
        <w:t>load</w:t>
      </w:r>
      <w:r w:rsidRPr="000861B1">
        <w:rPr>
          <w:strike/>
          <w:rtl/>
        </w:rPr>
        <w:t xml:space="preserve">. גם </w:t>
      </w:r>
      <w:r w:rsidRPr="000861B1">
        <w:rPr>
          <w:strike/>
        </w:rPr>
        <w:t>parmeters</w:t>
      </w:r>
      <w:r w:rsidRPr="000861B1">
        <w:rPr>
          <w:strike/>
          <w:rtl/>
        </w:rPr>
        <w:t xml:space="preserve"> במקום </w:t>
      </w:r>
      <w:r w:rsidRPr="000861B1">
        <w:rPr>
          <w:strike/>
        </w:rPr>
        <w:t>parameters</w:t>
      </w:r>
      <w:r w:rsidRPr="000861B1">
        <w:rPr>
          <w:strike/>
          <w:rtl/>
        </w:rPr>
        <w:t>.</w:t>
      </w:r>
    </w:p>
    <w:p w:rsidR="00FA4193" w:rsidRDefault="00FA4193" w:rsidP="00DF4CFC">
      <w:pPr>
        <w:pStyle w:val="ListParagraph"/>
        <w:numPr>
          <w:ilvl w:val="3"/>
          <w:numId w:val="7"/>
        </w:numPr>
      </w:pPr>
      <w:r>
        <w:rPr>
          <w:rtl/>
        </w:rPr>
        <w:t xml:space="preserve">לדוגמא: סוג הטריגר, ואז יש </w:t>
      </w:r>
      <w:r>
        <w:t>rise</w:t>
      </w:r>
      <w:r>
        <w:rPr>
          <w:rtl/>
        </w:rPr>
        <w:t xml:space="preserve">, ואז יש תמונה של סיגנל עולה וכל שאר הסיגנלים מוקלטים באותה נקודת זמן. זו רק דוגמא אחת. לכל תת </w:t>
      </w:r>
      <w:r>
        <w:t>BULLET</w:t>
      </w:r>
      <w:r>
        <w:rPr>
          <w:rtl/>
        </w:rPr>
        <w:t xml:space="preserve"> ודרישה יש לעשות כן.</w:t>
      </w:r>
    </w:p>
    <w:p w:rsidR="00FA4193" w:rsidRPr="000861B1" w:rsidRDefault="00FA4193" w:rsidP="00DF4CFC">
      <w:pPr>
        <w:pStyle w:val="ListParagraph"/>
        <w:numPr>
          <w:ilvl w:val="3"/>
          <w:numId w:val="7"/>
        </w:numPr>
        <w:rPr>
          <w:strike/>
        </w:rPr>
      </w:pPr>
      <w:r w:rsidRPr="000861B1">
        <w:rPr>
          <w:strike/>
          <w:rtl/>
        </w:rPr>
        <w:t xml:space="preserve">ה- </w:t>
      </w:r>
      <w:r w:rsidRPr="000861B1">
        <w:rPr>
          <w:strike/>
        </w:rPr>
        <w:t>BULLET</w:t>
      </w:r>
      <w:r w:rsidRPr="000861B1">
        <w:rPr>
          <w:strike/>
          <w:rtl/>
        </w:rPr>
        <w:t xml:space="preserve"> האחרון ריק.</w:t>
      </w:r>
    </w:p>
    <w:p w:rsidR="00FA4193" w:rsidRPr="004F22D2" w:rsidRDefault="00FA4193" w:rsidP="002C63B4">
      <w:pPr>
        <w:pStyle w:val="ListParagraph"/>
        <w:numPr>
          <w:ilvl w:val="2"/>
          <w:numId w:val="7"/>
        </w:numPr>
      </w:pPr>
      <w:r w:rsidRPr="004F22D2">
        <w:rPr>
          <w:rtl/>
        </w:rPr>
        <w:t>שקף מס' 5:</w:t>
      </w:r>
    </w:p>
    <w:p w:rsidR="00FA4193" w:rsidRPr="00C74BA8" w:rsidRDefault="00FA4193" w:rsidP="002C63B4">
      <w:pPr>
        <w:pStyle w:val="ListParagraph"/>
        <w:numPr>
          <w:ilvl w:val="3"/>
          <w:numId w:val="7"/>
        </w:numPr>
        <w:rPr>
          <w:strike/>
        </w:rPr>
      </w:pPr>
      <w:r w:rsidRPr="00C74BA8">
        <w:rPr>
          <w:strike/>
          <w:rtl/>
        </w:rPr>
        <w:t>יש ליצור הפרדה בין החומרה לתוכנה (ע"י הרקע התכלת).</w:t>
      </w:r>
    </w:p>
    <w:p w:rsidR="00FA4193" w:rsidRDefault="00FA4193" w:rsidP="002C63B4">
      <w:pPr>
        <w:pStyle w:val="ListParagraph"/>
        <w:numPr>
          <w:ilvl w:val="3"/>
          <w:numId w:val="7"/>
        </w:numPr>
      </w:pPr>
      <w:r>
        <w:rPr>
          <w:rtl/>
        </w:rPr>
        <w:t xml:space="preserve">לציין את סוג ה- </w:t>
      </w:r>
      <w:r>
        <w:t>FPGA</w:t>
      </w:r>
      <w:r>
        <w:rPr>
          <w:rtl/>
        </w:rPr>
        <w:t>.</w:t>
      </w:r>
      <w:r>
        <w:rPr>
          <w:color w:val="FF0000"/>
          <w:rtl/>
        </w:rPr>
        <w:t xml:space="preserve"> מהו סוג ה-</w:t>
      </w:r>
      <w:r>
        <w:rPr>
          <w:color w:val="FF0000"/>
        </w:rPr>
        <w:t>FPGA</w:t>
      </w:r>
      <w:r>
        <w:rPr>
          <w:color w:val="FF0000"/>
          <w:rtl/>
        </w:rPr>
        <w:t>? והאם הפרויקט לא אמור להיות בלתי תלוי ביצרן?</w:t>
      </w:r>
    </w:p>
    <w:p w:rsidR="00FA4193" w:rsidRPr="00C74BA8" w:rsidRDefault="00FA4193" w:rsidP="002C63B4">
      <w:pPr>
        <w:pStyle w:val="ListParagraph"/>
        <w:numPr>
          <w:ilvl w:val="3"/>
          <w:numId w:val="7"/>
        </w:numPr>
        <w:rPr>
          <w:strike/>
        </w:rPr>
      </w:pPr>
      <w:r w:rsidRPr="00C74BA8">
        <w:rPr>
          <w:strike/>
          <w:rtl/>
        </w:rPr>
        <w:t xml:space="preserve">רווח בין ה- </w:t>
      </w:r>
      <w:r w:rsidRPr="00C74BA8">
        <w:rPr>
          <w:strike/>
        </w:rPr>
        <w:t>UART</w:t>
      </w:r>
      <w:r w:rsidRPr="00C74BA8">
        <w:rPr>
          <w:strike/>
          <w:rtl/>
        </w:rPr>
        <w:t xml:space="preserve"> ל- </w:t>
      </w:r>
      <w:r w:rsidRPr="00C74BA8">
        <w:rPr>
          <w:strike/>
        </w:rPr>
        <w:t>IN</w:t>
      </w:r>
      <w:r w:rsidRPr="00C74BA8">
        <w:rPr>
          <w:strike/>
          <w:rtl/>
        </w:rPr>
        <w:t xml:space="preserve"> ול- </w:t>
      </w:r>
      <w:r w:rsidRPr="00C74BA8">
        <w:rPr>
          <w:strike/>
        </w:rPr>
        <w:t>OUT</w:t>
      </w:r>
      <w:r w:rsidRPr="00C74BA8">
        <w:rPr>
          <w:strike/>
          <w:rtl/>
        </w:rPr>
        <w:t xml:space="preserve"> וגם באותיות גדולות במקום קטנות.</w:t>
      </w:r>
    </w:p>
    <w:p w:rsidR="00FA4193" w:rsidRPr="00C74BA8" w:rsidRDefault="00FA4193" w:rsidP="002C63B4">
      <w:pPr>
        <w:pStyle w:val="ListParagraph"/>
        <w:numPr>
          <w:ilvl w:val="3"/>
          <w:numId w:val="7"/>
        </w:numPr>
        <w:rPr>
          <w:strike/>
        </w:rPr>
      </w:pPr>
      <w:r w:rsidRPr="00C74BA8">
        <w:rPr>
          <w:strike/>
          <w:rtl/>
        </w:rPr>
        <w:t xml:space="preserve">גם החץ ל- </w:t>
      </w:r>
      <w:r w:rsidRPr="00C74BA8">
        <w:rPr>
          <w:strike/>
        </w:rPr>
        <w:t>signal generator</w:t>
      </w:r>
      <w:r w:rsidRPr="00C74BA8">
        <w:rPr>
          <w:strike/>
          <w:rtl/>
        </w:rPr>
        <w:t xml:space="preserve"> מה- </w:t>
      </w:r>
      <w:r w:rsidRPr="00C74BA8">
        <w:rPr>
          <w:strike/>
        </w:rPr>
        <w:t>intercom</w:t>
      </w:r>
      <w:r w:rsidRPr="00C74BA8">
        <w:rPr>
          <w:strike/>
          <w:rtl/>
        </w:rPr>
        <w:t xml:space="preserve"> הוא דו-כיווני, וצריך להתחבר עם מלבן קטן של </w:t>
      </w:r>
      <w:r w:rsidRPr="00C74BA8">
        <w:rPr>
          <w:strike/>
        </w:rPr>
        <w:t>wishbone slave</w:t>
      </w:r>
      <w:r w:rsidRPr="00C74BA8">
        <w:rPr>
          <w:strike/>
          <w:rtl/>
        </w:rPr>
        <w:t>.</w:t>
      </w:r>
    </w:p>
    <w:p w:rsidR="00FA4193" w:rsidRPr="00C74BA8" w:rsidRDefault="00FA4193" w:rsidP="002C63B4">
      <w:pPr>
        <w:pStyle w:val="ListParagraph"/>
        <w:numPr>
          <w:ilvl w:val="3"/>
          <w:numId w:val="7"/>
        </w:numPr>
        <w:rPr>
          <w:strike/>
        </w:rPr>
      </w:pPr>
      <w:r w:rsidRPr="00C74BA8">
        <w:rPr>
          <w:strike/>
          <w:rtl/>
        </w:rPr>
        <w:t xml:space="preserve">להוסיף מקרא ל- </w:t>
      </w:r>
      <w:r w:rsidRPr="00C74BA8">
        <w:rPr>
          <w:strike/>
        </w:rPr>
        <w:t>WBS</w:t>
      </w:r>
      <w:r w:rsidRPr="00C74BA8">
        <w:rPr>
          <w:strike/>
          <w:rtl/>
        </w:rPr>
        <w:t xml:space="preserve"> ול- </w:t>
      </w:r>
      <w:r w:rsidRPr="00C74BA8">
        <w:rPr>
          <w:strike/>
        </w:rPr>
        <w:t>WBM</w:t>
      </w:r>
      <w:r w:rsidRPr="00C74BA8">
        <w:rPr>
          <w:strike/>
          <w:rtl/>
        </w:rPr>
        <w:t>.</w:t>
      </w:r>
    </w:p>
    <w:p w:rsidR="00FA4193" w:rsidRPr="00FF6205" w:rsidRDefault="00FA4193" w:rsidP="00562FB3">
      <w:pPr>
        <w:pStyle w:val="ListParagraph"/>
        <w:numPr>
          <w:ilvl w:val="2"/>
          <w:numId w:val="7"/>
        </w:numPr>
      </w:pPr>
      <w:r w:rsidRPr="00FF6205">
        <w:rPr>
          <w:rtl/>
        </w:rPr>
        <w:t xml:space="preserve">שקף מס' 6: </w:t>
      </w:r>
    </w:p>
    <w:p w:rsidR="00FA4193" w:rsidRPr="00FF6205" w:rsidRDefault="00FA4193" w:rsidP="002279D1">
      <w:pPr>
        <w:pStyle w:val="ListParagraph"/>
        <w:numPr>
          <w:ilvl w:val="3"/>
          <w:numId w:val="7"/>
        </w:numPr>
        <w:rPr>
          <w:strike/>
        </w:rPr>
      </w:pPr>
      <w:r w:rsidRPr="00FF6205">
        <w:rPr>
          <w:strike/>
          <w:rtl/>
        </w:rPr>
        <w:t>ישנה חבילת מידע שכל הזמן נמצאת ברקע.</w:t>
      </w:r>
    </w:p>
    <w:p w:rsidR="00FA4193" w:rsidRPr="00F106A0" w:rsidRDefault="00FA4193" w:rsidP="002279D1">
      <w:pPr>
        <w:pStyle w:val="ListParagraph"/>
        <w:numPr>
          <w:ilvl w:val="3"/>
          <w:numId w:val="7"/>
        </w:numPr>
        <w:rPr>
          <w:strike/>
        </w:rPr>
      </w:pPr>
      <w:r w:rsidRPr="00F106A0">
        <w:rPr>
          <w:strike/>
          <w:rtl/>
        </w:rPr>
        <w:t xml:space="preserve">הייתי משנה את הקונספט טיפה. על אותו רעיון של מידע שעובר, רק עם מילים. בהתחלה יהיה קונפיגורציות שמועברות ל- </w:t>
      </w:r>
      <w:r w:rsidRPr="00F106A0">
        <w:rPr>
          <w:strike/>
        </w:rPr>
        <w:t>CORE</w:t>
      </w:r>
      <w:r w:rsidRPr="00F106A0">
        <w:rPr>
          <w:strike/>
          <w:rtl/>
        </w:rPr>
        <w:t xml:space="preserve"> (כמו מיקום ה- </w:t>
      </w:r>
      <w:r w:rsidRPr="00F106A0">
        <w:rPr>
          <w:strike/>
        </w:rPr>
        <w:t>TRIGGER</w:t>
      </w:r>
      <w:r w:rsidRPr="00F106A0">
        <w:rPr>
          <w:strike/>
          <w:rtl/>
        </w:rPr>
        <w:t xml:space="preserve">). להראות מידע מועבר מה- </w:t>
      </w:r>
      <w:r w:rsidRPr="00F106A0">
        <w:rPr>
          <w:strike/>
        </w:rPr>
        <w:t>GUI</w:t>
      </w:r>
      <w:r w:rsidRPr="00F106A0">
        <w:rPr>
          <w:strike/>
          <w:rtl/>
        </w:rPr>
        <w:t xml:space="preserve"> ל- </w:t>
      </w:r>
      <w:r w:rsidRPr="00F106A0">
        <w:rPr>
          <w:strike/>
        </w:rPr>
        <w:t>CORE</w:t>
      </w:r>
      <w:r w:rsidRPr="00F106A0">
        <w:rPr>
          <w:strike/>
          <w:rtl/>
        </w:rPr>
        <w:t xml:space="preserve"> עם המלל המתאים (קונפיגורציות, ולתת דוגמאות). לאחר מכן, מידע שמועבר ל- </w:t>
      </w:r>
      <w:r w:rsidRPr="00F106A0">
        <w:rPr>
          <w:strike/>
        </w:rPr>
        <w:t>signal generator</w:t>
      </w:r>
      <w:r w:rsidRPr="00F106A0">
        <w:rPr>
          <w:strike/>
          <w:rtl/>
        </w:rPr>
        <w:t xml:space="preserve"> כמו שניסיתם להראות. רק עם מלל (</w:t>
      </w:r>
      <w:r w:rsidRPr="00F106A0">
        <w:rPr>
          <w:strike/>
        </w:rPr>
        <w:t>injecting signals behavior</w:t>
      </w:r>
      <w:r w:rsidRPr="00F106A0">
        <w:rPr>
          <w:strike/>
          <w:rtl/>
        </w:rPr>
        <w:t xml:space="preserve">). לאחר מכן, ולא קיים אצלכם, המידע צריך להיות מוחזר לתוכנה. נא להוסיף. ובסוף רואים </w:t>
      </w:r>
      <w:r w:rsidRPr="00F106A0">
        <w:rPr>
          <w:strike/>
        </w:rPr>
        <w:t>WAVEFORM</w:t>
      </w:r>
      <w:r w:rsidRPr="00F106A0">
        <w:rPr>
          <w:strike/>
          <w:rtl/>
        </w:rPr>
        <w:t xml:space="preserve"> של המידע המוקלט.</w:t>
      </w:r>
    </w:p>
    <w:p w:rsidR="00FA4193" w:rsidRPr="004F22D2" w:rsidRDefault="00FA4193" w:rsidP="00C71A65">
      <w:pPr>
        <w:pStyle w:val="ListParagraph"/>
        <w:numPr>
          <w:ilvl w:val="2"/>
          <w:numId w:val="7"/>
        </w:numPr>
      </w:pPr>
      <w:r w:rsidRPr="004F22D2">
        <w:rPr>
          <w:rtl/>
        </w:rPr>
        <w:t xml:space="preserve">שקף מס' 7: </w:t>
      </w:r>
      <w:r>
        <w:rPr>
          <w:rtl/>
        </w:rPr>
        <w:t>מיותר, ניתן להורידו</w:t>
      </w:r>
      <w:r w:rsidRPr="004F22D2">
        <w:rPr>
          <w:rtl/>
        </w:rPr>
        <w:t>.</w:t>
      </w:r>
    </w:p>
    <w:p w:rsidR="00FA4193" w:rsidRPr="006733A5" w:rsidRDefault="00FA4193" w:rsidP="0076128C">
      <w:pPr>
        <w:pStyle w:val="ListParagraph"/>
        <w:numPr>
          <w:ilvl w:val="2"/>
          <w:numId w:val="7"/>
        </w:numPr>
        <w:rPr>
          <w:strike/>
        </w:rPr>
      </w:pPr>
      <w:r w:rsidRPr="004F22D2">
        <w:rPr>
          <w:rtl/>
        </w:rPr>
        <w:t xml:space="preserve">שקף מס' </w:t>
      </w:r>
      <w:r>
        <w:rPr>
          <w:rtl/>
        </w:rPr>
        <w:t>8</w:t>
      </w:r>
      <w:r w:rsidRPr="004F22D2">
        <w:rPr>
          <w:rtl/>
        </w:rPr>
        <w:t xml:space="preserve">: </w:t>
      </w:r>
      <w:r w:rsidRPr="006733A5">
        <w:rPr>
          <w:strike/>
          <w:rtl/>
        </w:rPr>
        <w:t xml:space="preserve">ממליץ להוריד את שקף 7 ולשנות את הכותרת של שקף 8 ל- </w:t>
      </w:r>
      <w:r w:rsidRPr="006733A5">
        <w:rPr>
          <w:strike/>
        </w:rPr>
        <w:t>wishbone protocol</w:t>
      </w:r>
      <w:r w:rsidRPr="006733A5">
        <w:rPr>
          <w:strike/>
          <w:rtl/>
        </w:rPr>
        <w:t xml:space="preserve">, ולהסביר גם בע"פ שכל הקומפוננטות בתכן יקושרו שאמצעות הממשק הזה. להגיד שמדובר ב- </w:t>
      </w:r>
      <w:r w:rsidRPr="006733A5">
        <w:rPr>
          <w:strike/>
        </w:rPr>
        <w:t>standard</w:t>
      </w:r>
      <w:r w:rsidRPr="006733A5">
        <w:rPr>
          <w:strike/>
          <w:rtl/>
        </w:rPr>
        <w:t xml:space="preserve"> פתוח לשימוש ומקובל בתעשייה. ניתן להוסיף אייקון של </w:t>
      </w:r>
      <w:r w:rsidRPr="006733A5">
        <w:rPr>
          <w:strike/>
        </w:rPr>
        <w:t>wishbone compatible</w:t>
      </w:r>
      <w:r w:rsidRPr="006733A5">
        <w:rPr>
          <w:strike/>
          <w:rtl/>
        </w:rPr>
        <w:t xml:space="preserve"> – יש כזה במצגות קודמות. לציין את היתרון – מחר ניקח לפרוקיט אחר את ה- </w:t>
      </w:r>
      <w:r w:rsidRPr="006733A5">
        <w:rPr>
          <w:strike/>
        </w:rPr>
        <w:t>CORE</w:t>
      </w:r>
      <w:r w:rsidRPr="006733A5">
        <w:rPr>
          <w:strike/>
          <w:rtl/>
        </w:rPr>
        <w:t xml:space="preserve">, ואם גם בפרויקט הזה ישתמשו ב- </w:t>
      </w:r>
      <w:r w:rsidRPr="006733A5">
        <w:rPr>
          <w:strike/>
        </w:rPr>
        <w:t>WISHBONE</w:t>
      </w:r>
      <w:r w:rsidRPr="006733A5">
        <w:rPr>
          <w:strike/>
          <w:rtl/>
        </w:rPr>
        <w:t xml:space="preserve"> אז לא יהיה צורך בשום התאמה.</w:t>
      </w:r>
    </w:p>
    <w:p w:rsidR="00FA4193" w:rsidRPr="003E65EF" w:rsidRDefault="00FA4193" w:rsidP="001C1696">
      <w:pPr>
        <w:pStyle w:val="ListParagraph"/>
        <w:numPr>
          <w:ilvl w:val="2"/>
          <w:numId w:val="7"/>
        </w:numPr>
        <w:rPr>
          <w:strike/>
        </w:rPr>
      </w:pPr>
      <w:r w:rsidRPr="003E65EF">
        <w:rPr>
          <w:strike/>
          <w:rtl/>
        </w:rPr>
        <w:t xml:space="preserve">שקף מס' 9: אותן הערות – הנפשה, תמונות, מעט מלל. </w:t>
      </w:r>
    </w:p>
    <w:p w:rsidR="00FA4193" w:rsidRPr="004F22D2" w:rsidRDefault="00FA4193" w:rsidP="001C1696">
      <w:pPr>
        <w:pStyle w:val="ListParagraph"/>
        <w:numPr>
          <w:ilvl w:val="2"/>
          <w:numId w:val="7"/>
        </w:numPr>
      </w:pPr>
      <w:r w:rsidRPr="004D46B2">
        <w:rPr>
          <w:dstrike/>
          <w:rtl/>
        </w:rPr>
        <w:t>שקף מס' 10: אותן הערות – הנפשה, תמונות, מעט מלל</w:t>
      </w:r>
      <w:r>
        <w:rPr>
          <w:rtl/>
        </w:rPr>
        <w:t xml:space="preserve">. </w:t>
      </w:r>
    </w:p>
    <w:p w:rsidR="00FA4193" w:rsidRPr="004F22D2" w:rsidRDefault="00FA4193" w:rsidP="00C034AD">
      <w:pPr>
        <w:pStyle w:val="ListParagraph"/>
        <w:numPr>
          <w:ilvl w:val="2"/>
          <w:numId w:val="7"/>
        </w:numPr>
      </w:pPr>
      <w:r>
        <w:rPr>
          <w:rtl/>
        </w:rPr>
        <w:t>שקפים</w:t>
      </w:r>
      <w:r w:rsidRPr="004F22D2">
        <w:rPr>
          <w:rtl/>
        </w:rPr>
        <w:t xml:space="preserve"> מס' </w:t>
      </w:r>
      <w:r>
        <w:rPr>
          <w:rtl/>
        </w:rPr>
        <w:t>11-14</w:t>
      </w:r>
      <w:r w:rsidRPr="004F22D2">
        <w:rPr>
          <w:rtl/>
        </w:rPr>
        <w:t xml:space="preserve">: </w:t>
      </w:r>
      <w:r>
        <w:rPr>
          <w:rtl/>
        </w:rPr>
        <w:t>מיותרים, ניתן להורידם</w:t>
      </w:r>
      <w:r w:rsidRPr="004F22D2">
        <w:rPr>
          <w:rtl/>
        </w:rPr>
        <w:t>.</w:t>
      </w:r>
    </w:p>
    <w:p w:rsidR="00FA4193" w:rsidRPr="004F22D2" w:rsidRDefault="00FA4193" w:rsidP="00991A4E">
      <w:pPr>
        <w:pStyle w:val="ListParagraph"/>
        <w:numPr>
          <w:ilvl w:val="2"/>
          <w:numId w:val="7"/>
        </w:numPr>
      </w:pPr>
      <w:r w:rsidRPr="004F22D2">
        <w:rPr>
          <w:rtl/>
        </w:rPr>
        <w:t>שקף מס' 15:</w:t>
      </w:r>
      <w:r>
        <w:rPr>
          <w:rtl/>
        </w:rPr>
        <w:t xml:space="preserve"> זוהי תמונה מפרויקט אחר. </w:t>
      </w:r>
      <w:r w:rsidRPr="004F22D2">
        <w:rPr>
          <w:rtl/>
        </w:rPr>
        <w:t xml:space="preserve">יש להוסיף שקף לגבי קונספט הבדיקות במעבדה. </w:t>
      </w:r>
      <w:r w:rsidRPr="004F22D2">
        <w:t>SNAPSHOT</w:t>
      </w:r>
      <w:r w:rsidRPr="004F22D2">
        <w:rPr>
          <w:rtl/>
        </w:rPr>
        <w:t xml:space="preserve"> של ה- </w:t>
      </w:r>
      <w:r w:rsidRPr="004F22D2">
        <w:t>GUI</w:t>
      </w:r>
      <w:r w:rsidRPr="004F22D2">
        <w:rPr>
          <w:rtl/>
        </w:rPr>
        <w:t>. הזנת נתונים ע"י המשתמש, בדיקות קלט, חלונות קטנים לתמונת הקלט והפלט הצפוי...</w:t>
      </w:r>
    </w:p>
    <w:p w:rsidR="00FA4193" w:rsidRPr="004F22D2" w:rsidRDefault="00FA4193" w:rsidP="00046D1C">
      <w:pPr>
        <w:pStyle w:val="ListParagraph"/>
        <w:numPr>
          <w:ilvl w:val="2"/>
          <w:numId w:val="7"/>
        </w:numPr>
      </w:pPr>
      <w:r>
        <w:rPr>
          <w:rtl/>
        </w:rPr>
        <w:t xml:space="preserve">יש להוסיף שקף לגבי </w:t>
      </w:r>
      <w:r w:rsidRPr="004F22D2">
        <w:rPr>
          <w:rtl/>
        </w:rPr>
        <w:t>לו"ז</w:t>
      </w:r>
      <w:r>
        <w:rPr>
          <w:rtl/>
        </w:rPr>
        <w:t>.</w:t>
      </w:r>
      <w:r w:rsidRPr="004F22D2">
        <w:rPr>
          <w:rtl/>
        </w:rPr>
        <w:t xml:space="preserve"> </w:t>
      </w:r>
      <w:bookmarkStart w:id="0" w:name="_GoBack"/>
      <w:bookmarkEnd w:id="0"/>
      <w:r w:rsidRPr="004F22D2">
        <w:rPr>
          <w:rtl/>
        </w:rPr>
        <w:t>צריכה להיות הפרדה ברורה מה בחלק א' של הפרויקט ומה בחלק ב'.</w:t>
      </w:r>
      <w:r w:rsidRPr="004F22D2">
        <w:rPr>
          <w:rtl/>
        </w:rPr>
        <w:br/>
      </w:r>
    </w:p>
    <w:p w:rsidR="00FA4193" w:rsidRDefault="00FA4193" w:rsidP="004F1504">
      <w:pPr>
        <w:pStyle w:val="ListParagraph"/>
        <w:numPr>
          <w:ilvl w:val="1"/>
          <w:numId w:val="7"/>
        </w:numPr>
      </w:pPr>
      <w:r>
        <w:rPr>
          <w:rtl/>
        </w:rPr>
        <w:t xml:space="preserve">שלחתי לכם הוראות לגבי התקנת </w:t>
      </w:r>
      <w:r>
        <w:t>SVN</w:t>
      </w:r>
      <w:r>
        <w:rPr>
          <w:rtl/>
        </w:rPr>
        <w:t>. יש לנהל את הקבצים דרך התוכנה במקום לשלוח במייל את הקבצים.</w:t>
      </w:r>
    </w:p>
    <w:p w:rsidR="00FA4193" w:rsidRDefault="00FA4193" w:rsidP="004F1504">
      <w:pPr>
        <w:pStyle w:val="ListParagraph"/>
        <w:numPr>
          <w:ilvl w:val="1"/>
          <w:numId w:val="7"/>
        </w:numPr>
      </w:pPr>
      <w:r>
        <w:rPr>
          <w:rtl/>
        </w:rPr>
        <w:t xml:space="preserve">עדיף ששמות קבצים יהיו באנגלית ולא בעברית (כולל של מצגות ומסמכים). המלצה לקובץ זה: </w:t>
      </w:r>
      <w:r w:rsidRPr="005858A7">
        <w:t>Internal_Logic_Analyzer_Characterization_Presentation</w:t>
      </w:r>
      <w:r>
        <w:rPr>
          <w:rtl/>
        </w:rPr>
        <w:t>.</w:t>
      </w:r>
    </w:p>
    <w:p w:rsidR="00FA4193" w:rsidRPr="004F22D2" w:rsidRDefault="00FA4193" w:rsidP="00046D1C">
      <w:pPr>
        <w:pStyle w:val="ListParagraph"/>
        <w:numPr>
          <w:ilvl w:val="1"/>
          <w:numId w:val="7"/>
        </w:numPr>
      </w:pPr>
      <w:r w:rsidRPr="004F22D2">
        <w:rPr>
          <w:rtl/>
        </w:rPr>
        <w:t>מסמך הפרויקט אמור להיות מעודכן במקביל. הערות במצגת (למטה) יכולות להגזר מהמלל של מסמך הפרויקט.</w:t>
      </w:r>
    </w:p>
    <w:p w:rsidR="00FA4193" w:rsidRPr="004F22D2" w:rsidRDefault="00FA4193" w:rsidP="005B23F9">
      <w:pPr>
        <w:pStyle w:val="ListParagraph"/>
        <w:numPr>
          <w:ilvl w:val="1"/>
          <w:numId w:val="7"/>
        </w:numPr>
      </w:pPr>
      <w:r>
        <w:rPr>
          <w:rtl/>
        </w:rPr>
        <w:t>אבקש לקבל</w:t>
      </w:r>
      <w:r w:rsidRPr="004F22D2">
        <w:rPr>
          <w:rtl/>
        </w:rPr>
        <w:t xml:space="preserve"> את המצגת המעודכנת</w:t>
      </w:r>
      <w:r>
        <w:rPr>
          <w:rtl/>
        </w:rPr>
        <w:t>, ורק לאחר מכן נקבע פגישה</w:t>
      </w:r>
      <w:r w:rsidRPr="004F22D2">
        <w:rPr>
          <w:rtl/>
        </w:rPr>
        <w:t xml:space="preserve"> (במידת הצורך).</w:t>
      </w:r>
    </w:p>
    <w:p w:rsidR="00FA4193" w:rsidRPr="004F22D2" w:rsidRDefault="00FA4193" w:rsidP="00E66603">
      <w:pPr>
        <w:pStyle w:val="ListParagraph"/>
      </w:pPr>
    </w:p>
    <w:sectPr w:rsidR="00FA4193" w:rsidRPr="004F22D2" w:rsidSect="00C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Hadassah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4484DD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0B976194"/>
    <w:multiLevelType w:val="hybridMultilevel"/>
    <w:tmpl w:val="5F86F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1DCF3BC4"/>
    <w:multiLevelType w:val="hybridMultilevel"/>
    <w:tmpl w:val="3744A530"/>
    <w:lvl w:ilvl="0" w:tplc="BD109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EAA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AF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77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077D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C652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492B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47C4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644D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5B2EF2"/>
    <w:multiLevelType w:val="hybridMultilevel"/>
    <w:tmpl w:val="7D047F76"/>
    <w:lvl w:ilvl="0" w:tplc="00BC72A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30806B86"/>
    <w:multiLevelType w:val="hybridMultilevel"/>
    <w:tmpl w:val="9BCEB948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46E8677D"/>
    <w:multiLevelType w:val="hybridMultilevel"/>
    <w:tmpl w:val="4BAA3D04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543D019A"/>
    <w:multiLevelType w:val="hybridMultilevel"/>
    <w:tmpl w:val="42BE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BA046A6"/>
    <w:multiLevelType w:val="hybridMultilevel"/>
    <w:tmpl w:val="08D6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9">
      <w:start w:val="1"/>
      <w:numFmt w:val="lowerLetter"/>
      <w:lvlText w:val="%3."/>
      <w:lvlJc w:val="left"/>
      <w:pPr>
        <w:tabs>
          <w:tab w:val="num" w:pos="2203"/>
        </w:tabs>
        <w:ind w:left="2203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8AF5A68"/>
    <w:multiLevelType w:val="hybridMultilevel"/>
    <w:tmpl w:val="54584B76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5658"/>
    <w:rsid w:val="000240C6"/>
    <w:rsid w:val="0004086F"/>
    <w:rsid w:val="00046D1C"/>
    <w:rsid w:val="00065AB7"/>
    <w:rsid w:val="00067C0A"/>
    <w:rsid w:val="00074F48"/>
    <w:rsid w:val="000861B1"/>
    <w:rsid w:val="000912A1"/>
    <w:rsid w:val="00093130"/>
    <w:rsid w:val="000D0456"/>
    <w:rsid w:val="000D5055"/>
    <w:rsid w:val="000D6942"/>
    <w:rsid w:val="000E1258"/>
    <w:rsid w:val="001164D7"/>
    <w:rsid w:val="00136A48"/>
    <w:rsid w:val="0014020D"/>
    <w:rsid w:val="00166B0A"/>
    <w:rsid w:val="00186E0C"/>
    <w:rsid w:val="00192A2F"/>
    <w:rsid w:val="001B44E7"/>
    <w:rsid w:val="001C1696"/>
    <w:rsid w:val="001C37B3"/>
    <w:rsid w:val="001C622A"/>
    <w:rsid w:val="001E3ADE"/>
    <w:rsid w:val="001E4BE7"/>
    <w:rsid w:val="00202904"/>
    <w:rsid w:val="00212CCB"/>
    <w:rsid w:val="002171FA"/>
    <w:rsid w:val="00223411"/>
    <w:rsid w:val="002279D1"/>
    <w:rsid w:val="002319A3"/>
    <w:rsid w:val="00251452"/>
    <w:rsid w:val="00254FDE"/>
    <w:rsid w:val="00274B04"/>
    <w:rsid w:val="00275198"/>
    <w:rsid w:val="00290075"/>
    <w:rsid w:val="002963B3"/>
    <w:rsid w:val="002A580F"/>
    <w:rsid w:val="002A5CD3"/>
    <w:rsid w:val="002B796E"/>
    <w:rsid w:val="002C63B4"/>
    <w:rsid w:val="002D0548"/>
    <w:rsid w:val="002E2F08"/>
    <w:rsid w:val="002F4E81"/>
    <w:rsid w:val="0032339F"/>
    <w:rsid w:val="00323B80"/>
    <w:rsid w:val="00324D86"/>
    <w:rsid w:val="003564B0"/>
    <w:rsid w:val="00363743"/>
    <w:rsid w:val="00374D7A"/>
    <w:rsid w:val="003767B4"/>
    <w:rsid w:val="003A0503"/>
    <w:rsid w:val="003B5594"/>
    <w:rsid w:val="003B6325"/>
    <w:rsid w:val="003C464B"/>
    <w:rsid w:val="003C5D8E"/>
    <w:rsid w:val="003E65EF"/>
    <w:rsid w:val="003F1CC4"/>
    <w:rsid w:val="003F3D3E"/>
    <w:rsid w:val="004069E3"/>
    <w:rsid w:val="00410D67"/>
    <w:rsid w:val="00425748"/>
    <w:rsid w:val="004357A1"/>
    <w:rsid w:val="004470B8"/>
    <w:rsid w:val="00451845"/>
    <w:rsid w:val="00454D5B"/>
    <w:rsid w:val="00460BE3"/>
    <w:rsid w:val="004656EA"/>
    <w:rsid w:val="004856B1"/>
    <w:rsid w:val="004957B3"/>
    <w:rsid w:val="004A20D1"/>
    <w:rsid w:val="004B7710"/>
    <w:rsid w:val="004C570E"/>
    <w:rsid w:val="004D46B2"/>
    <w:rsid w:val="004F1504"/>
    <w:rsid w:val="004F22D2"/>
    <w:rsid w:val="004F5954"/>
    <w:rsid w:val="00507604"/>
    <w:rsid w:val="005149D8"/>
    <w:rsid w:val="0052218E"/>
    <w:rsid w:val="00531F79"/>
    <w:rsid w:val="00534525"/>
    <w:rsid w:val="00562FB3"/>
    <w:rsid w:val="00563D7F"/>
    <w:rsid w:val="005858A7"/>
    <w:rsid w:val="005943DC"/>
    <w:rsid w:val="005B23F9"/>
    <w:rsid w:val="005B4D3E"/>
    <w:rsid w:val="005D73E1"/>
    <w:rsid w:val="005E2A52"/>
    <w:rsid w:val="005F5F8C"/>
    <w:rsid w:val="0062167C"/>
    <w:rsid w:val="00632BA3"/>
    <w:rsid w:val="00635EFD"/>
    <w:rsid w:val="00657DA1"/>
    <w:rsid w:val="00663E93"/>
    <w:rsid w:val="006733A5"/>
    <w:rsid w:val="00674C81"/>
    <w:rsid w:val="00675A2C"/>
    <w:rsid w:val="00676A5A"/>
    <w:rsid w:val="00686565"/>
    <w:rsid w:val="006934C5"/>
    <w:rsid w:val="006939D0"/>
    <w:rsid w:val="006C50C3"/>
    <w:rsid w:val="006F0BA1"/>
    <w:rsid w:val="00711A37"/>
    <w:rsid w:val="007144BD"/>
    <w:rsid w:val="00727EB5"/>
    <w:rsid w:val="007537AE"/>
    <w:rsid w:val="0076128C"/>
    <w:rsid w:val="00761DEB"/>
    <w:rsid w:val="00771D82"/>
    <w:rsid w:val="007746D7"/>
    <w:rsid w:val="007A0C6E"/>
    <w:rsid w:val="007A6BA2"/>
    <w:rsid w:val="007B7077"/>
    <w:rsid w:val="007F4A9B"/>
    <w:rsid w:val="00800442"/>
    <w:rsid w:val="00831015"/>
    <w:rsid w:val="008352D4"/>
    <w:rsid w:val="00843150"/>
    <w:rsid w:val="0084595F"/>
    <w:rsid w:val="00851E53"/>
    <w:rsid w:val="00855DCD"/>
    <w:rsid w:val="00860423"/>
    <w:rsid w:val="008948B7"/>
    <w:rsid w:val="00896D57"/>
    <w:rsid w:val="008A48C7"/>
    <w:rsid w:val="008C50A1"/>
    <w:rsid w:val="008D1291"/>
    <w:rsid w:val="008D150F"/>
    <w:rsid w:val="008E5671"/>
    <w:rsid w:val="00902985"/>
    <w:rsid w:val="00905E05"/>
    <w:rsid w:val="00935735"/>
    <w:rsid w:val="00941C07"/>
    <w:rsid w:val="00963187"/>
    <w:rsid w:val="009726E0"/>
    <w:rsid w:val="009736E7"/>
    <w:rsid w:val="0097386E"/>
    <w:rsid w:val="00991A4E"/>
    <w:rsid w:val="0099417C"/>
    <w:rsid w:val="009A1E86"/>
    <w:rsid w:val="009B6E24"/>
    <w:rsid w:val="009E1335"/>
    <w:rsid w:val="009E48E6"/>
    <w:rsid w:val="009F4304"/>
    <w:rsid w:val="00A1267E"/>
    <w:rsid w:val="00A13AB0"/>
    <w:rsid w:val="00A15658"/>
    <w:rsid w:val="00A22569"/>
    <w:rsid w:val="00A35694"/>
    <w:rsid w:val="00A359D4"/>
    <w:rsid w:val="00A36F6B"/>
    <w:rsid w:val="00A455AA"/>
    <w:rsid w:val="00A80054"/>
    <w:rsid w:val="00A94B28"/>
    <w:rsid w:val="00AA4F78"/>
    <w:rsid w:val="00AA5388"/>
    <w:rsid w:val="00AB4C9A"/>
    <w:rsid w:val="00AC7FC5"/>
    <w:rsid w:val="00AD4D25"/>
    <w:rsid w:val="00AD7019"/>
    <w:rsid w:val="00AE7F21"/>
    <w:rsid w:val="00B022DE"/>
    <w:rsid w:val="00B43A36"/>
    <w:rsid w:val="00B64BF8"/>
    <w:rsid w:val="00B8113E"/>
    <w:rsid w:val="00B957BC"/>
    <w:rsid w:val="00BA3325"/>
    <w:rsid w:val="00BA55B7"/>
    <w:rsid w:val="00BB30F6"/>
    <w:rsid w:val="00BB7E6D"/>
    <w:rsid w:val="00BC1F69"/>
    <w:rsid w:val="00BD5AB3"/>
    <w:rsid w:val="00BE0897"/>
    <w:rsid w:val="00BF56A7"/>
    <w:rsid w:val="00C034AD"/>
    <w:rsid w:val="00C15C94"/>
    <w:rsid w:val="00C31B31"/>
    <w:rsid w:val="00C44DBC"/>
    <w:rsid w:val="00C47C38"/>
    <w:rsid w:val="00C5766E"/>
    <w:rsid w:val="00C71A65"/>
    <w:rsid w:val="00C74BA8"/>
    <w:rsid w:val="00C76CC7"/>
    <w:rsid w:val="00C770FB"/>
    <w:rsid w:val="00C82C46"/>
    <w:rsid w:val="00C86692"/>
    <w:rsid w:val="00C86C97"/>
    <w:rsid w:val="00C94C95"/>
    <w:rsid w:val="00C95EDA"/>
    <w:rsid w:val="00CB55D6"/>
    <w:rsid w:val="00CC3489"/>
    <w:rsid w:val="00CF153E"/>
    <w:rsid w:val="00CF2AAB"/>
    <w:rsid w:val="00CF4596"/>
    <w:rsid w:val="00D17BD7"/>
    <w:rsid w:val="00D46109"/>
    <w:rsid w:val="00D77801"/>
    <w:rsid w:val="00D85353"/>
    <w:rsid w:val="00D90A10"/>
    <w:rsid w:val="00D9279B"/>
    <w:rsid w:val="00D97AA4"/>
    <w:rsid w:val="00DA633F"/>
    <w:rsid w:val="00DB098B"/>
    <w:rsid w:val="00DB25CB"/>
    <w:rsid w:val="00DC3A6A"/>
    <w:rsid w:val="00DF08A5"/>
    <w:rsid w:val="00DF213C"/>
    <w:rsid w:val="00DF4CFC"/>
    <w:rsid w:val="00E04185"/>
    <w:rsid w:val="00E149C9"/>
    <w:rsid w:val="00E219FE"/>
    <w:rsid w:val="00E21B74"/>
    <w:rsid w:val="00E26312"/>
    <w:rsid w:val="00E61C08"/>
    <w:rsid w:val="00E621B0"/>
    <w:rsid w:val="00E65531"/>
    <w:rsid w:val="00E659F6"/>
    <w:rsid w:val="00E66603"/>
    <w:rsid w:val="00E80EC3"/>
    <w:rsid w:val="00E82EC6"/>
    <w:rsid w:val="00E86847"/>
    <w:rsid w:val="00E93FE5"/>
    <w:rsid w:val="00EA0CA5"/>
    <w:rsid w:val="00EA65FC"/>
    <w:rsid w:val="00EB627D"/>
    <w:rsid w:val="00EE3541"/>
    <w:rsid w:val="00EE5EA2"/>
    <w:rsid w:val="00F079A8"/>
    <w:rsid w:val="00F106A0"/>
    <w:rsid w:val="00F112C7"/>
    <w:rsid w:val="00F25B00"/>
    <w:rsid w:val="00F41E33"/>
    <w:rsid w:val="00F5742C"/>
    <w:rsid w:val="00F831AF"/>
    <w:rsid w:val="00F8602C"/>
    <w:rsid w:val="00F95AC0"/>
    <w:rsid w:val="00FA1CCC"/>
    <w:rsid w:val="00FA4193"/>
    <w:rsid w:val="00FA4C03"/>
    <w:rsid w:val="00FA768A"/>
    <w:rsid w:val="00FF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95AC0"/>
    <w:pPr>
      <w:ind w:left="720"/>
    </w:pPr>
  </w:style>
  <w:style w:type="character" w:styleId="Hyperlink">
    <w:name w:val="Hyperlink"/>
    <w:basedOn w:val="DefaultParagraphFont"/>
    <w:uiPriority w:val="99"/>
    <w:semiHidden/>
    <w:rsid w:val="00D4610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274B04"/>
    <w:pPr>
      <w:bidi w:val="0"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DB09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B098B"/>
    <w:rPr>
      <w:rFonts w:ascii="Tahoma" w:hAnsi="Tahoma" w:cs="Tahoma"/>
      <w:sz w:val="16"/>
      <w:szCs w:val="16"/>
    </w:rPr>
  </w:style>
  <w:style w:type="paragraph" w:styleId="TOC3">
    <w:name w:val="toc 3"/>
    <w:basedOn w:val="TOC2"/>
    <w:next w:val="Normal"/>
    <w:autoRedefine/>
    <w:uiPriority w:val="99"/>
    <w:semiHidden/>
    <w:rsid w:val="000240C6"/>
    <w:pPr>
      <w:tabs>
        <w:tab w:val="left" w:pos="1134"/>
        <w:tab w:val="right" w:leader="dot" w:pos="9350"/>
      </w:tabs>
      <w:spacing w:after="0"/>
      <w:ind w:left="567"/>
    </w:pPr>
    <w:rPr>
      <w:rFonts w:cs="Monotype Hadassah"/>
      <w:caps/>
      <w:noProof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0240C6"/>
    <w:rPr>
      <w:rFonts w:cs="David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0240C6"/>
    <w:rPr>
      <w:rFonts w:ascii="Times New Roman" w:hAnsi="Times New Roman" w:cs="David"/>
      <w:sz w:val="20"/>
      <w:szCs w:val="20"/>
      <w:lang w:bidi="he-IL"/>
    </w:rPr>
  </w:style>
  <w:style w:type="paragraph" w:styleId="TOC2">
    <w:name w:val="toc 2"/>
    <w:basedOn w:val="Normal"/>
    <w:next w:val="Normal"/>
    <w:autoRedefine/>
    <w:uiPriority w:val="99"/>
    <w:semiHidden/>
    <w:rsid w:val="000240C6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90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000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494</TotalTime>
  <Pages>3</Pages>
  <Words>832</Words>
  <Characters>4163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Zipin, Ran Mizrahi</dc:creator>
  <cp:keywords/>
  <dc:description/>
  <cp:lastModifiedBy>peri</cp:lastModifiedBy>
  <cp:revision>51</cp:revision>
  <cp:lastPrinted>2011-11-16T08:04:00Z</cp:lastPrinted>
  <dcterms:created xsi:type="dcterms:W3CDTF">2012-04-10T13:58:00Z</dcterms:created>
  <dcterms:modified xsi:type="dcterms:W3CDTF">2012-04-12T15:45:00Z</dcterms:modified>
</cp:coreProperties>
</file>